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95" w:type="dxa"/>
        <w:tblLayout w:type="fixed"/>
        <w:tblCellMar>
          <w:left w:w="115" w:type="dxa"/>
          <w:right w:w="115" w:type="dxa"/>
        </w:tblCellMar>
        <w:tblLook w:val="04A0" w:firstRow="1" w:lastRow="0" w:firstColumn="1" w:lastColumn="0" w:noHBand="0" w:noVBand="1"/>
      </w:tblPr>
      <w:tblGrid>
        <w:gridCol w:w="3426"/>
        <w:gridCol w:w="685"/>
        <w:gridCol w:w="5884"/>
      </w:tblGrid>
      <w:tr w:rsidR="001B2ABD" w14:paraId="656D835F" w14:textId="77777777" w:rsidTr="7E810B4F">
        <w:trPr>
          <w:trHeight w:val="2052"/>
        </w:trPr>
        <w:tc>
          <w:tcPr>
            <w:tcW w:w="3426" w:type="dxa"/>
            <w:vAlign w:val="bottom"/>
          </w:tcPr>
          <w:p w14:paraId="0BECEA2E" w14:textId="4157C56A" w:rsidR="001B2ABD" w:rsidRDefault="00AEDC02" w:rsidP="7E810B4F">
            <w:pPr>
              <w:pStyle w:val="Rubrik3"/>
            </w:pPr>
            <w:r>
              <w:t>Vem är jag?</w:t>
            </w:r>
          </w:p>
          <w:p w14:paraId="2728A8C6" w14:textId="3B7FBCBB" w:rsidR="001B2ABD" w:rsidRDefault="00AEDC02" w:rsidP="7E810B4F">
            <w:r>
              <w:t>Jag är 19 år gammal och bor i Glimåkra. Som person upplevs jag upplevs som trevlig, artig och ödmjuk och jag trivs som bäst i sociala situationer!</w:t>
            </w:r>
          </w:p>
          <w:p w14:paraId="5D20E710" w14:textId="30DD9E7A" w:rsidR="001B2ABD" w:rsidRDefault="00AEDC02" w:rsidP="7E810B4F">
            <w:r>
              <w:t>Mina bästa egenskaper är att jag har en bra arbetsmoral, är noggrann, självständig, humoristisk och att jag alltid är öppen för att lära mig nya saker.</w:t>
            </w:r>
          </w:p>
          <w:p w14:paraId="31CCD003" w14:textId="7A530381" w:rsidR="001B2ABD" w:rsidRDefault="001B2ABD" w:rsidP="7E810B4F"/>
          <w:p w14:paraId="550A4377" w14:textId="05FAC15D" w:rsidR="001B2ABD" w:rsidRDefault="00AEDC02" w:rsidP="7E810B4F">
            <w:r>
              <w:t xml:space="preserve">Jag studerar mitt sista år på Glimåkra folkhögskola och letar efter en tjänst där jag har möjlighet att jobba på lov, helger och kvällar och om vi är nöjda med varandra gå över till en heltidstjänst efter avslutade studier. </w:t>
            </w:r>
          </w:p>
          <w:p w14:paraId="1172B504" w14:textId="4A0E7E18" w:rsidR="001B2ABD" w:rsidRDefault="00AEDC02" w:rsidP="7E810B4F">
            <w:r>
              <w:t>Jag ser framemot ett personligt möte Vänligen Robin Surell</w:t>
            </w:r>
          </w:p>
          <w:p w14:paraId="569734BF" w14:textId="78F7666D" w:rsidR="001B2ABD" w:rsidRDefault="001B2ABD" w:rsidP="7E810B4F">
            <w:pPr>
              <w:tabs>
                <w:tab w:val="left" w:pos="990"/>
              </w:tabs>
              <w:jc w:val="center"/>
              <w:rPr>
                <w:szCs w:val="18"/>
              </w:rPr>
            </w:pPr>
          </w:p>
        </w:tc>
        <w:tc>
          <w:tcPr>
            <w:tcW w:w="685" w:type="dxa"/>
          </w:tcPr>
          <w:p w14:paraId="01CF6E77" w14:textId="77777777" w:rsidR="001B2ABD" w:rsidRDefault="001B2ABD" w:rsidP="000C45FF">
            <w:pPr>
              <w:tabs>
                <w:tab w:val="left" w:pos="990"/>
              </w:tabs>
            </w:pPr>
          </w:p>
        </w:tc>
        <w:tc>
          <w:tcPr>
            <w:tcW w:w="5884" w:type="dxa"/>
            <w:vAlign w:val="bottom"/>
          </w:tcPr>
          <w:p w14:paraId="0DCD6E00" w14:textId="2AD32078" w:rsidR="001B2ABD" w:rsidRDefault="007A5DF2" w:rsidP="001B2ABD">
            <w:pPr>
              <w:pStyle w:val="Rubrik"/>
            </w:pPr>
            <w:r>
              <w:t>Robin surell</w:t>
            </w:r>
          </w:p>
          <w:p w14:paraId="1D01B445" w14:textId="3A0D8165" w:rsidR="001B2ABD" w:rsidRDefault="007A5DF2" w:rsidP="001B2ABD">
            <w:pPr>
              <w:pStyle w:val="Underrubrik"/>
            </w:pPr>
            <w:r w:rsidRPr="000834A2">
              <w:rPr>
                <w:spacing w:val="37"/>
                <w:w w:val="100"/>
              </w:rPr>
              <w:t>Studerand</w:t>
            </w:r>
            <w:r w:rsidRPr="000834A2">
              <w:rPr>
                <w:spacing w:val="0"/>
                <w:w w:val="100"/>
              </w:rPr>
              <w:t>e</w:t>
            </w:r>
          </w:p>
        </w:tc>
      </w:tr>
      <w:tr w:rsidR="001B2ABD" w14:paraId="6EED509D" w14:textId="77777777" w:rsidTr="7E810B4F">
        <w:trPr>
          <w:trHeight w:val="9235"/>
        </w:trPr>
        <w:tc>
          <w:tcPr>
            <w:tcW w:w="3426" w:type="dxa"/>
          </w:tcPr>
          <w:p w14:paraId="58136EC2" w14:textId="56547400" w:rsidR="00036450" w:rsidRPr="00CB0055" w:rsidRDefault="00C53210" w:rsidP="00CB0055">
            <w:pPr>
              <w:pStyle w:val="Rubrik3"/>
            </w:pPr>
            <w:r>
              <w:t>Information</w:t>
            </w:r>
          </w:p>
          <w:p w14:paraId="1353704E" w14:textId="00A0591F" w:rsidR="004163CB" w:rsidRDefault="001A5966" w:rsidP="004D3011">
            <w:r>
              <w:t>Personnummer</w:t>
            </w:r>
            <w:r w:rsidR="00C53210">
              <w:t>:</w:t>
            </w:r>
            <w:r>
              <w:t xml:space="preserve"> 020629–5032</w:t>
            </w:r>
          </w:p>
          <w:p w14:paraId="7C8CEC6D" w14:textId="5F75C6B3" w:rsidR="004D3011" w:rsidRDefault="004D3011" w:rsidP="004D3011"/>
          <w:p w14:paraId="4C81F695" w14:textId="77777777" w:rsidR="005E311F" w:rsidRDefault="009E0571" w:rsidP="004D3011">
            <w:r>
              <w:t xml:space="preserve">Adress: Bergsgatan 4 </w:t>
            </w:r>
          </w:p>
          <w:p w14:paraId="4454B58A" w14:textId="3235942B" w:rsidR="009E0571" w:rsidRDefault="009E0571" w:rsidP="004D3011">
            <w:r>
              <w:t>28947 Glimåkra</w:t>
            </w:r>
          </w:p>
          <w:p w14:paraId="46219ACE" w14:textId="77777777" w:rsidR="009E0571" w:rsidRDefault="009E0571" w:rsidP="004D3011"/>
          <w:p w14:paraId="4111320A" w14:textId="42234E0B" w:rsidR="004163CB" w:rsidRDefault="004163CB" w:rsidP="004D3011">
            <w:r>
              <w:t>T</w:t>
            </w:r>
            <w:r w:rsidR="009E0571">
              <w:t>elefon</w:t>
            </w:r>
            <w:r>
              <w:t>:</w:t>
            </w:r>
          </w:p>
          <w:p w14:paraId="45571DA3" w14:textId="20A5CEAB" w:rsidR="004D3011" w:rsidRDefault="00195A69" w:rsidP="004D3011">
            <w:r>
              <w:t>073–3816782</w:t>
            </w:r>
          </w:p>
          <w:p w14:paraId="761FA687" w14:textId="0A469AC0" w:rsidR="004D3011" w:rsidRDefault="004D3011" w:rsidP="004D3011"/>
          <w:p w14:paraId="37448E91" w14:textId="77777777" w:rsidR="004D3011" w:rsidRDefault="004D3011" w:rsidP="004D3011"/>
          <w:sdt>
            <w:sdtPr>
              <w:id w:val="-240260293"/>
              <w:placeholder>
                <w:docPart w:val="31ABCFFF5B3A4761992BF31A1D205C0C"/>
              </w:placeholder>
              <w:temporary/>
              <w:showingPlcHdr/>
              <w15:appearance w15:val="hidden"/>
            </w:sdtPr>
            <w:sdtEndPr/>
            <w:sdtContent>
              <w:p w14:paraId="5C1E1E86" w14:textId="77777777" w:rsidR="004D3011" w:rsidRDefault="004D3011" w:rsidP="004D3011">
                <w:r w:rsidRPr="004D3011">
                  <w:rPr>
                    <w:lang w:bidi="sv-SE"/>
                  </w:rPr>
                  <w:t>E-POST:</w:t>
                </w:r>
              </w:p>
            </w:sdtContent>
          </w:sdt>
          <w:p w14:paraId="0A85F052" w14:textId="3C76139B" w:rsidR="00036450" w:rsidRPr="00E4381A" w:rsidRDefault="00AF662F" w:rsidP="004D3011">
            <w:pPr>
              <w:rPr>
                <w:rStyle w:val="Hyperlnk"/>
              </w:rPr>
            </w:pPr>
            <w:r>
              <w:t>r</w:t>
            </w:r>
            <w:r w:rsidR="00C22A0C">
              <w:t>obin.</w:t>
            </w:r>
            <w:r>
              <w:t>s</w:t>
            </w:r>
            <w:r w:rsidR="00C22A0C">
              <w:t>urell@hotmail.com</w:t>
            </w:r>
          </w:p>
          <w:sdt>
            <w:sdtPr>
              <w:id w:val="-1444214663"/>
              <w:placeholder>
                <w:docPart w:val="2CF2EF8AF00D4E0E8F682B252DA3DD19"/>
              </w:placeholder>
              <w:temporary/>
              <w:showingPlcHdr/>
              <w15:appearance w15:val="hidden"/>
            </w:sdtPr>
            <w:sdtEndPr/>
            <w:sdtContent>
              <w:p w14:paraId="4F613402" w14:textId="77777777" w:rsidR="004D3011" w:rsidRPr="00CB0055" w:rsidRDefault="00CB0055" w:rsidP="00CB0055">
                <w:pPr>
                  <w:pStyle w:val="Rubrik3"/>
                </w:pPr>
                <w:r w:rsidRPr="00CB0055">
                  <w:rPr>
                    <w:lang w:bidi="sv-SE"/>
                  </w:rPr>
                  <w:t>Intressen</w:t>
                </w:r>
              </w:p>
            </w:sdtContent>
          </w:sdt>
          <w:p w14:paraId="5F150FBC" w14:textId="2F0522E9" w:rsidR="004D3011" w:rsidRDefault="00510156" w:rsidP="004D3011">
            <w:r>
              <w:t>Böcker</w:t>
            </w:r>
          </w:p>
          <w:p w14:paraId="4609856D" w14:textId="0159A65B" w:rsidR="004D3011" w:rsidRDefault="00ED4770" w:rsidP="00ED4770">
            <w:r>
              <w:t>Träning</w:t>
            </w:r>
          </w:p>
          <w:p w14:paraId="7650702D" w14:textId="112A8324" w:rsidR="004D3011" w:rsidRDefault="007C08E1" w:rsidP="004D3011">
            <w:r>
              <w:t>Matlagning</w:t>
            </w:r>
            <w:r w:rsidR="00025073">
              <w:t xml:space="preserve"> </w:t>
            </w:r>
          </w:p>
          <w:p w14:paraId="06EC566D" w14:textId="2384FAE7" w:rsidR="004D3011" w:rsidRPr="004D3011" w:rsidRDefault="00C22A0C" w:rsidP="004D3011">
            <w:r>
              <w:t>Konst</w:t>
            </w:r>
          </w:p>
        </w:tc>
        <w:tc>
          <w:tcPr>
            <w:tcW w:w="685" w:type="dxa"/>
          </w:tcPr>
          <w:p w14:paraId="33BC529D" w14:textId="77777777" w:rsidR="001B2ABD" w:rsidRDefault="001B2ABD" w:rsidP="000C45FF">
            <w:pPr>
              <w:tabs>
                <w:tab w:val="left" w:pos="990"/>
              </w:tabs>
            </w:pPr>
          </w:p>
        </w:tc>
        <w:tc>
          <w:tcPr>
            <w:tcW w:w="5884" w:type="dxa"/>
          </w:tcPr>
          <w:sdt>
            <w:sdtPr>
              <w:id w:val="1049110328"/>
              <w:placeholder>
                <w:docPart w:val="FBCE4297B6A14CF88D70757B6B120A26"/>
              </w:placeholder>
              <w:temporary/>
              <w:showingPlcHdr/>
              <w15:appearance w15:val="hidden"/>
            </w:sdtPr>
            <w:sdtEndPr/>
            <w:sdtContent>
              <w:p w14:paraId="5ABA21A8" w14:textId="77777777" w:rsidR="001B2ABD" w:rsidRDefault="00E25A26" w:rsidP="00036450">
                <w:pPr>
                  <w:pStyle w:val="Rubrik2"/>
                </w:pPr>
                <w:r w:rsidRPr="00036450">
                  <w:rPr>
                    <w:lang w:bidi="sv-SE"/>
                  </w:rPr>
                  <w:t>UTBILDNING</w:t>
                </w:r>
              </w:p>
            </w:sdtContent>
          </w:sdt>
          <w:p w14:paraId="31AA14F5" w14:textId="3D048C26" w:rsidR="00036450" w:rsidRPr="00036450" w:rsidRDefault="007A5DF2" w:rsidP="00B359E4">
            <w:pPr>
              <w:pStyle w:val="Rubrik4"/>
            </w:pPr>
            <w:r>
              <w:t xml:space="preserve">Färe </w:t>
            </w:r>
            <w:proofErr w:type="spellStart"/>
            <w:r>
              <w:t>montessori</w:t>
            </w:r>
            <w:proofErr w:type="spellEnd"/>
            <w:r>
              <w:t xml:space="preserve"> (grundskola)</w:t>
            </w:r>
          </w:p>
          <w:p w14:paraId="4E448909" w14:textId="40F272B9" w:rsidR="004D3011" w:rsidRDefault="004D3011" w:rsidP="00D43AE8">
            <w:pPr>
              <w:pStyle w:val="Datum"/>
            </w:pPr>
          </w:p>
          <w:p w14:paraId="3649F530" w14:textId="77777777" w:rsidR="00036450" w:rsidRDefault="00036450" w:rsidP="00036450"/>
          <w:p w14:paraId="4E5000E3" w14:textId="6E1FC007" w:rsidR="00036450" w:rsidRPr="00B359E4" w:rsidRDefault="007A5DF2" w:rsidP="00B359E4">
            <w:pPr>
              <w:pStyle w:val="Rubrik4"/>
            </w:pPr>
            <w:r>
              <w:t>Glimåkra folkhögskola</w:t>
            </w:r>
            <w:r w:rsidR="00510156">
              <w:t xml:space="preserve"> (Gymnasienivå)</w:t>
            </w:r>
          </w:p>
          <w:p w14:paraId="6E3EE51F" w14:textId="33F40B72" w:rsidR="00036450" w:rsidRPr="00B359E4" w:rsidRDefault="007A5DF2" w:rsidP="00B359E4">
            <w:pPr>
              <w:pStyle w:val="Datum"/>
            </w:pPr>
            <w:r>
              <w:rPr>
                <w:lang w:bidi="sv-SE"/>
              </w:rPr>
              <w:t>2019-08</w:t>
            </w:r>
            <w:r w:rsidR="003776D2">
              <w:rPr>
                <w:lang w:bidi="sv-SE"/>
              </w:rPr>
              <w:t>-01</w:t>
            </w:r>
            <w:r>
              <w:rPr>
                <w:lang w:bidi="sv-SE"/>
              </w:rPr>
              <w:t xml:space="preserve"> – tar examen 2022-06-20</w:t>
            </w:r>
          </w:p>
          <w:sdt>
            <w:sdtPr>
              <w:id w:val="1001553383"/>
              <w:placeholder>
                <w:docPart w:val="56B0A54170844525BA4E9D17A69EF9CF"/>
              </w:placeholder>
              <w:temporary/>
              <w:showingPlcHdr/>
              <w15:appearance w15:val="hidden"/>
            </w:sdtPr>
            <w:sdtEndPr/>
            <w:sdtContent>
              <w:p w14:paraId="648A523D" w14:textId="77777777" w:rsidR="00036450" w:rsidRDefault="00036450" w:rsidP="00036450">
                <w:pPr>
                  <w:pStyle w:val="Rubrik2"/>
                </w:pPr>
                <w:r w:rsidRPr="00036450">
                  <w:rPr>
                    <w:lang w:bidi="sv-SE"/>
                  </w:rPr>
                  <w:t>ARBETSLIVSERFARENHET</w:t>
                </w:r>
              </w:p>
            </w:sdtContent>
          </w:sdt>
          <w:p w14:paraId="2981E586" w14:textId="70B7F5CC" w:rsidR="00036450" w:rsidRDefault="007A5DF2" w:rsidP="00B359E4">
            <w:pPr>
              <w:pStyle w:val="Rubrik4"/>
              <w:rPr>
                <w:bCs/>
              </w:rPr>
            </w:pPr>
            <w:r>
              <w:t xml:space="preserve">Östra Göinge </w:t>
            </w:r>
            <w:r w:rsidR="006A5F26">
              <w:t>kommun</w:t>
            </w:r>
            <w:r w:rsidR="006A5F26">
              <w:rPr>
                <w:lang w:bidi="sv-SE"/>
              </w:rPr>
              <w:t xml:space="preserve"> - </w:t>
            </w:r>
            <w:r w:rsidR="006A5F26" w:rsidRPr="00036450">
              <w:rPr>
                <w:lang w:bidi="sv-SE"/>
              </w:rPr>
              <w:t>Vårdbiträde</w:t>
            </w:r>
            <w:r w:rsidR="006A5F26">
              <w:t xml:space="preserve"> (</w:t>
            </w:r>
            <w:r w:rsidR="005012BA">
              <w:t>sommarvikarie</w:t>
            </w:r>
            <w:r w:rsidR="006A5F26">
              <w:t>)</w:t>
            </w:r>
          </w:p>
          <w:p w14:paraId="774F06B7" w14:textId="58C408AC" w:rsidR="00036450" w:rsidRPr="00036450" w:rsidRDefault="007A5DF2" w:rsidP="00B359E4">
            <w:pPr>
              <w:pStyle w:val="Datum"/>
            </w:pPr>
            <w:r>
              <w:rPr>
                <w:lang w:bidi="sv-SE"/>
              </w:rPr>
              <w:t>2021-06-01 – 2021-08-10</w:t>
            </w:r>
          </w:p>
          <w:p w14:paraId="2DC18DCC" w14:textId="07173410" w:rsidR="00036450" w:rsidRDefault="007A5DF2" w:rsidP="00036450">
            <w:pPr>
              <w:rPr>
                <w:lang w:bidi="sv-SE"/>
              </w:rPr>
            </w:pPr>
            <w:r>
              <w:t>Tjänsten som vårdbiträde i hemtjänsten innebar väldigt mycket ansvar. Jag delegerade mediciner ansvarade för personlig omvårdnad och kunde</w:t>
            </w:r>
            <w:r w:rsidR="006A5F26">
              <w:t>ns allmänna</w:t>
            </w:r>
            <w:r>
              <w:t xml:space="preserve"> hälsa </w:t>
            </w:r>
            <w:r w:rsidR="006A5F26">
              <w:rPr>
                <w:lang w:bidi="sv-SE"/>
              </w:rPr>
              <w:t>och välmående. Denna arbetslivserfarenhet har lärt mig mycket och jag var mycket uppskattad bland kollegor och kunder.</w:t>
            </w:r>
          </w:p>
          <w:p w14:paraId="2034ECCE" w14:textId="26413990" w:rsidR="005012BA" w:rsidRDefault="005012BA" w:rsidP="00036450">
            <w:r>
              <w:rPr>
                <w:lang w:bidi="sv-SE"/>
              </w:rPr>
              <w:t>Enhetschef Glimåkra Peter Ujvari 044- 775 66 41</w:t>
            </w:r>
          </w:p>
          <w:p w14:paraId="75699390" w14:textId="2074E6D0" w:rsidR="004D3011" w:rsidRDefault="004D3011" w:rsidP="00036450"/>
          <w:p w14:paraId="650B802E" w14:textId="758C435A" w:rsidR="004D3011" w:rsidRDefault="003776D2" w:rsidP="003776D2">
            <w:pPr>
              <w:pStyle w:val="Rubrik4"/>
            </w:pPr>
            <w:r>
              <w:t xml:space="preserve">Ica nära </w:t>
            </w:r>
            <w:r w:rsidR="005012BA">
              <w:t>Glimåkra</w:t>
            </w:r>
            <w:r w:rsidR="005012BA" w:rsidRPr="004D3011">
              <w:rPr>
                <w:lang w:bidi="sv-SE"/>
              </w:rPr>
              <w:t xml:space="preserve"> Vikarie</w:t>
            </w:r>
            <w:r>
              <w:t>/sommarjobb</w:t>
            </w:r>
          </w:p>
          <w:p w14:paraId="6D010033" w14:textId="44255375" w:rsidR="003776D2" w:rsidRPr="003776D2" w:rsidRDefault="003776D2" w:rsidP="003776D2">
            <w:r>
              <w:t>2020-04-01 – 2020-06-01</w:t>
            </w:r>
          </w:p>
          <w:p w14:paraId="05415D20" w14:textId="09D337FA" w:rsidR="004D3011" w:rsidRPr="004D3011" w:rsidRDefault="003776D2" w:rsidP="004D3011">
            <w:r>
              <w:t>Tjänsten på Ica innebar ansvarsområden som kassa, mejeri och varuplock.</w:t>
            </w:r>
            <w:r w:rsidR="005012BA">
              <w:t xml:space="preserve"> Tjänsten innebar mycket kundkontakt och service vilket jag trivs med. </w:t>
            </w:r>
          </w:p>
          <w:p w14:paraId="4939A6CF" w14:textId="043637EA" w:rsidR="00E433A1" w:rsidRPr="003C5088" w:rsidRDefault="00E433A1" w:rsidP="003D1776">
            <w:pPr>
              <w:rPr>
                <w:b/>
                <w:bCs/>
              </w:rPr>
            </w:pPr>
          </w:p>
          <w:p w14:paraId="3657F309" w14:textId="375291A9" w:rsidR="00036450" w:rsidRDefault="00036450" w:rsidP="00036450">
            <w:pPr>
              <w:pStyle w:val="Rubrik2"/>
            </w:pPr>
          </w:p>
          <w:p w14:paraId="67136A99" w14:textId="7016D74B" w:rsidR="00036450" w:rsidRPr="004D3011" w:rsidRDefault="00036450" w:rsidP="004D3011">
            <w:pPr>
              <w:rPr>
                <w:color w:val="FFFFFF" w:themeColor="background1"/>
              </w:rPr>
            </w:pPr>
          </w:p>
        </w:tc>
      </w:tr>
    </w:tbl>
    <w:p w14:paraId="213A797E" w14:textId="74C21E48" w:rsidR="0043117B" w:rsidRDefault="000834A2" w:rsidP="000C45FF">
      <w:pPr>
        <w:tabs>
          <w:tab w:val="left" w:pos="990"/>
        </w:tabs>
      </w:pPr>
    </w:p>
    <w:sectPr w:rsidR="0043117B" w:rsidSect="00AE7882">
      <w:headerReference w:type="default" r:id="rId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1852" w14:textId="77777777" w:rsidR="007A5DF2" w:rsidRDefault="007A5DF2" w:rsidP="000C45FF">
      <w:r>
        <w:separator/>
      </w:r>
    </w:p>
  </w:endnote>
  <w:endnote w:type="continuationSeparator" w:id="0">
    <w:p w14:paraId="3DEEBD39" w14:textId="77777777" w:rsidR="007A5DF2" w:rsidRDefault="007A5DF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CB15C" w14:textId="77777777" w:rsidR="007A5DF2" w:rsidRDefault="007A5DF2" w:rsidP="000C45FF">
      <w:r>
        <w:separator/>
      </w:r>
    </w:p>
  </w:footnote>
  <w:footnote w:type="continuationSeparator" w:id="0">
    <w:p w14:paraId="1AC4BE40" w14:textId="77777777" w:rsidR="007A5DF2" w:rsidRDefault="007A5DF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319E" w14:textId="77777777" w:rsidR="000C45FF" w:rsidRDefault="000C45FF">
    <w:pPr>
      <w:pStyle w:val="Sidhuvud"/>
    </w:pPr>
    <w:r>
      <w:rPr>
        <w:noProof/>
        <w:lang w:bidi="sv-SE"/>
      </w:rPr>
      <w:drawing>
        <wp:anchor distT="0" distB="0" distL="114300" distR="114300" simplePos="0" relativeHeight="251658240" behindDoc="1" locked="0" layoutInCell="1" allowOverlap="1" wp14:anchorId="6B5240F8" wp14:editId="4D934EF2">
          <wp:simplePos x="0" y="0"/>
          <wp:positionH relativeFrom="page">
            <wp:posOffset>276225</wp:posOffset>
          </wp:positionH>
          <wp:positionV relativeFrom="page">
            <wp:posOffset>447675</wp:posOffset>
          </wp:positionV>
          <wp:extent cx="7136130" cy="9991725"/>
          <wp:effectExtent l="0" t="0" r="7620" b="9525"/>
          <wp:wrapNone/>
          <wp:docPr id="3" name="Grafik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136509" cy="999225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F2"/>
    <w:rsid w:val="00000876"/>
    <w:rsid w:val="00025073"/>
    <w:rsid w:val="00036450"/>
    <w:rsid w:val="00050437"/>
    <w:rsid w:val="000678C5"/>
    <w:rsid w:val="000834A2"/>
    <w:rsid w:val="000927E9"/>
    <w:rsid w:val="00094499"/>
    <w:rsid w:val="000C45FF"/>
    <w:rsid w:val="000E3FD1"/>
    <w:rsid w:val="00112054"/>
    <w:rsid w:val="001525E1"/>
    <w:rsid w:val="00180329"/>
    <w:rsid w:val="0019001F"/>
    <w:rsid w:val="00195A69"/>
    <w:rsid w:val="001A5966"/>
    <w:rsid w:val="001A74A5"/>
    <w:rsid w:val="001B2ABD"/>
    <w:rsid w:val="001E0391"/>
    <w:rsid w:val="001E1759"/>
    <w:rsid w:val="001F1ECC"/>
    <w:rsid w:val="002400EB"/>
    <w:rsid w:val="00256CF7"/>
    <w:rsid w:val="00281FD5"/>
    <w:rsid w:val="00293A8B"/>
    <w:rsid w:val="0030481B"/>
    <w:rsid w:val="003156FC"/>
    <w:rsid w:val="003254B5"/>
    <w:rsid w:val="0037121F"/>
    <w:rsid w:val="00371DBA"/>
    <w:rsid w:val="003776D2"/>
    <w:rsid w:val="00392AEF"/>
    <w:rsid w:val="003A6B7D"/>
    <w:rsid w:val="003B06CA"/>
    <w:rsid w:val="003C5088"/>
    <w:rsid w:val="003D1776"/>
    <w:rsid w:val="003E5D95"/>
    <w:rsid w:val="004071FC"/>
    <w:rsid w:val="004163CB"/>
    <w:rsid w:val="00445947"/>
    <w:rsid w:val="004813B3"/>
    <w:rsid w:val="00496591"/>
    <w:rsid w:val="00496BF2"/>
    <w:rsid w:val="004C63E4"/>
    <w:rsid w:val="004D3011"/>
    <w:rsid w:val="005012BA"/>
    <w:rsid w:val="00510156"/>
    <w:rsid w:val="005262AC"/>
    <w:rsid w:val="005E311F"/>
    <w:rsid w:val="005E39D5"/>
    <w:rsid w:val="00600670"/>
    <w:rsid w:val="0062123A"/>
    <w:rsid w:val="00646E75"/>
    <w:rsid w:val="006771D0"/>
    <w:rsid w:val="006A5F26"/>
    <w:rsid w:val="00715FCB"/>
    <w:rsid w:val="007256C7"/>
    <w:rsid w:val="00743101"/>
    <w:rsid w:val="007775E1"/>
    <w:rsid w:val="007867A0"/>
    <w:rsid w:val="007927F5"/>
    <w:rsid w:val="007A5DF2"/>
    <w:rsid w:val="007C08E1"/>
    <w:rsid w:val="007C6A87"/>
    <w:rsid w:val="00802CA0"/>
    <w:rsid w:val="009260CD"/>
    <w:rsid w:val="00952C25"/>
    <w:rsid w:val="009E0571"/>
    <w:rsid w:val="009E0C9D"/>
    <w:rsid w:val="00A2118D"/>
    <w:rsid w:val="00A721A1"/>
    <w:rsid w:val="00A81F2F"/>
    <w:rsid w:val="00AB682B"/>
    <w:rsid w:val="00AD76E2"/>
    <w:rsid w:val="00AE541A"/>
    <w:rsid w:val="00AE7882"/>
    <w:rsid w:val="00AEDC02"/>
    <w:rsid w:val="00AF662F"/>
    <w:rsid w:val="00AF7B5F"/>
    <w:rsid w:val="00B20152"/>
    <w:rsid w:val="00B2342C"/>
    <w:rsid w:val="00B359E4"/>
    <w:rsid w:val="00B57D98"/>
    <w:rsid w:val="00B70850"/>
    <w:rsid w:val="00B95F33"/>
    <w:rsid w:val="00C066B6"/>
    <w:rsid w:val="00C22A0C"/>
    <w:rsid w:val="00C37BA1"/>
    <w:rsid w:val="00C4674C"/>
    <w:rsid w:val="00C506CF"/>
    <w:rsid w:val="00C53210"/>
    <w:rsid w:val="00C663D4"/>
    <w:rsid w:val="00C72BED"/>
    <w:rsid w:val="00C9578B"/>
    <w:rsid w:val="00CB0055"/>
    <w:rsid w:val="00CB673C"/>
    <w:rsid w:val="00CC161C"/>
    <w:rsid w:val="00CC48C0"/>
    <w:rsid w:val="00D2522B"/>
    <w:rsid w:val="00D422DE"/>
    <w:rsid w:val="00D43AE8"/>
    <w:rsid w:val="00D5459D"/>
    <w:rsid w:val="00D55AC7"/>
    <w:rsid w:val="00D82E5E"/>
    <w:rsid w:val="00DA1F4D"/>
    <w:rsid w:val="00DB1A97"/>
    <w:rsid w:val="00DC2E6F"/>
    <w:rsid w:val="00DD00FD"/>
    <w:rsid w:val="00DD172A"/>
    <w:rsid w:val="00E25A26"/>
    <w:rsid w:val="00E433A1"/>
    <w:rsid w:val="00E4381A"/>
    <w:rsid w:val="00E55D74"/>
    <w:rsid w:val="00E67847"/>
    <w:rsid w:val="00ED4770"/>
    <w:rsid w:val="00F155AC"/>
    <w:rsid w:val="00F60274"/>
    <w:rsid w:val="00F70B22"/>
    <w:rsid w:val="00F77FB9"/>
    <w:rsid w:val="00FA7BF4"/>
    <w:rsid w:val="00FB068F"/>
    <w:rsid w:val="00FF1CFE"/>
    <w:rsid w:val="00FF630E"/>
    <w:rsid w:val="74475186"/>
    <w:rsid w:val="7E810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1E43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Rubrik1">
    <w:name w:val="heading 1"/>
    <w:basedOn w:val="Normal"/>
    <w:next w:val="Normal"/>
    <w:link w:val="Rubrik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Rubrik2">
    <w:name w:val="heading 2"/>
    <w:basedOn w:val="Normal"/>
    <w:next w:val="Normal"/>
    <w:link w:val="Rubrik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Rubrik3">
    <w:name w:val="heading 3"/>
    <w:basedOn w:val="Normal"/>
    <w:next w:val="Normal"/>
    <w:link w:val="Rubrik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Rubrik4">
    <w:name w:val="heading 4"/>
    <w:basedOn w:val="Normal"/>
    <w:next w:val="Normal"/>
    <w:link w:val="Rubrik4Char"/>
    <w:uiPriority w:val="9"/>
    <w:qFormat/>
    <w:rsid w:val="00B359E4"/>
    <w:pPr>
      <w:outlineLvl w:val="3"/>
    </w:pPr>
    <w:rPr>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D3011"/>
    <w:rPr>
      <w:rFonts w:asciiTheme="majorHAnsi" w:eastAsiaTheme="majorEastAsia" w:hAnsiTheme="majorHAnsi" w:cstheme="majorBidi"/>
      <w:b/>
      <w:bCs/>
      <w:caps/>
      <w:sz w:val="22"/>
      <w:szCs w:val="26"/>
    </w:rPr>
  </w:style>
  <w:style w:type="paragraph" w:styleId="Rubrik">
    <w:name w:val="Title"/>
    <w:basedOn w:val="Normal"/>
    <w:next w:val="Normal"/>
    <w:link w:val="RubrikChar"/>
    <w:uiPriority w:val="10"/>
    <w:qFormat/>
    <w:rsid w:val="001B2ABD"/>
    <w:rPr>
      <w:caps/>
      <w:color w:val="000000" w:themeColor="text1"/>
      <w:sz w:val="96"/>
      <w:szCs w:val="76"/>
    </w:rPr>
  </w:style>
  <w:style w:type="character" w:customStyle="1" w:styleId="RubrikChar">
    <w:name w:val="Rubrik Char"/>
    <w:basedOn w:val="Standardstycketeckensnitt"/>
    <w:link w:val="Rubrik"/>
    <w:uiPriority w:val="10"/>
    <w:rsid w:val="001B2ABD"/>
    <w:rPr>
      <w:caps/>
      <w:color w:val="000000" w:themeColor="text1"/>
      <w:sz w:val="96"/>
      <w:szCs w:val="76"/>
    </w:rPr>
  </w:style>
  <w:style w:type="character" w:styleId="Betoning">
    <w:name w:val="Emphasis"/>
    <w:basedOn w:val="Standardstycketeckensnitt"/>
    <w:uiPriority w:val="11"/>
    <w:semiHidden/>
    <w:qFormat/>
    <w:rsid w:val="00E25A26"/>
    <w:rPr>
      <w:i/>
      <w:iCs/>
    </w:rPr>
  </w:style>
  <w:style w:type="character" w:customStyle="1" w:styleId="Rubrik1Char">
    <w:name w:val="Rubrik 1 Char"/>
    <w:basedOn w:val="Standardstycketeckensnitt"/>
    <w:link w:val="Rubrik1"/>
    <w:uiPriority w:val="9"/>
    <w:rsid w:val="00AD76E2"/>
    <w:rPr>
      <w:rFonts w:asciiTheme="majorHAnsi" w:eastAsiaTheme="majorEastAsia" w:hAnsiTheme="majorHAnsi" w:cstheme="majorBidi"/>
      <w:color w:val="548AB7" w:themeColor="accent1" w:themeShade="BF"/>
      <w:sz w:val="32"/>
      <w:szCs w:val="32"/>
    </w:rPr>
  </w:style>
  <w:style w:type="paragraph" w:styleId="Datum">
    <w:name w:val="Date"/>
    <w:basedOn w:val="Normal"/>
    <w:next w:val="Normal"/>
    <w:link w:val="DatumChar"/>
    <w:uiPriority w:val="99"/>
    <w:rsid w:val="00036450"/>
  </w:style>
  <w:style w:type="character" w:customStyle="1" w:styleId="DatumChar">
    <w:name w:val="Datum Char"/>
    <w:basedOn w:val="Standardstycketeckensnitt"/>
    <w:link w:val="Datum"/>
    <w:uiPriority w:val="99"/>
    <w:rsid w:val="00036450"/>
    <w:rPr>
      <w:sz w:val="18"/>
      <w:szCs w:val="22"/>
    </w:rPr>
  </w:style>
  <w:style w:type="character" w:styleId="Hyperlnk">
    <w:name w:val="Hyperlink"/>
    <w:basedOn w:val="Standardstycketeckensnitt"/>
    <w:uiPriority w:val="99"/>
    <w:unhideWhenUsed/>
    <w:rsid w:val="00281FD5"/>
    <w:rPr>
      <w:color w:val="B85A22" w:themeColor="accent2" w:themeShade="BF"/>
      <w:u w:val="single"/>
    </w:rPr>
  </w:style>
  <w:style w:type="character" w:styleId="Olstomnmnande">
    <w:name w:val="Unresolved Mention"/>
    <w:basedOn w:val="Standardstycketeckensnitt"/>
    <w:uiPriority w:val="99"/>
    <w:semiHidden/>
    <w:rsid w:val="004813B3"/>
    <w:rPr>
      <w:color w:val="605E5C"/>
      <w:shd w:val="clear" w:color="auto" w:fill="E1DFDD"/>
    </w:rPr>
  </w:style>
  <w:style w:type="paragraph" w:styleId="Sidhuvud">
    <w:name w:val="header"/>
    <w:basedOn w:val="Normal"/>
    <w:link w:val="SidhuvudChar"/>
    <w:uiPriority w:val="99"/>
    <w:semiHidden/>
    <w:rsid w:val="000C45FF"/>
    <w:pPr>
      <w:tabs>
        <w:tab w:val="center" w:pos="4680"/>
        <w:tab w:val="right" w:pos="9360"/>
      </w:tabs>
    </w:pPr>
  </w:style>
  <w:style w:type="character" w:customStyle="1" w:styleId="SidhuvudChar">
    <w:name w:val="Sidhuvud Char"/>
    <w:basedOn w:val="Standardstycketeckensnitt"/>
    <w:link w:val="Sidhuvud"/>
    <w:uiPriority w:val="99"/>
    <w:semiHidden/>
    <w:rsid w:val="000C45FF"/>
    <w:rPr>
      <w:sz w:val="22"/>
      <w:szCs w:val="22"/>
    </w:rPr>
  </w:style>
  <w:style w:type="paragraph" w:styleId="Sidfot">
    <w:name w:val="footer"/>
    <w:basedOn w:val="Normal"/>
    <w:link w:val="SidfotChar"/>
    <w:uiPriority w:val="99"/>
    <w:semiHidden/>
    <w:rsid w:val="000C45FF"/>
    <w:pPr>
      <w:tabs>
        <w:tab w:val="center" w:pos="4680"/>
        <w:tab w:val="right" w:pos="9360"/>
      </w:tabs>
    </w:pPr>
  </w:style>
  <w:style w:type="character" w:customStyle="1" w:styleId="SidfotChar">
    <w:name w:val="Sidfot Char"/>
    <w:basedOn w:val="Standardstycketeckensnitt"/>
    <w:link w:val="Sidfot"/>
    <w:uiPriority w:val="99"/>
    <w:semiHidden/>
    <w:rsid w:val="000C45FF"/>
    <w:rPr>
      <w:sz w:val="22"/>
      <w:szCs w:val="22"/>
    </w:rPr>
  </w:style>
  <w:style w:type="table" w:styleId="Tabellrutnt">
    <w:name w:val="Table Grid"/>
    <w:basedOn w:val="Normaltabel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1B2ABD"/>
    <w:rPr>
      <w:color w:val="808080"/>
    </w:rPr>
  </w:style>
  <w:style w:type="paragraph" w:styleId="Underrubrik">
    <w:name w:val="Subtitle"/>
    <w:basedOn w:val="Normal"/>
    <w:next w:val="Normal"/>
    <w:link w:val="UnderrubrikChar"/>
    <w:uiPriority w:val="11"/>
    <w:qFormat/>
    <w:rsid w:val="001B2ABD"/>
    <w:rPr>
      <w:color w:val="000000" w:themeColor="text1"/>
      <w:spacing w:val="19"/>
      <w:w w:val="86"/>
      <w:sz w:val="32"/>
      <w:szCs w:val="28"/>
      <w:fitText w:val="2160" w:id="1744560130"/>
    </w:rPr>
  </w:style>
  <w:style w:type="character" w:customStyle="1" w:styleId="UnderrubrikChar">
    <w:name w:val="Underrubrik Char"/>
    <w:basedOn w:val="Standardstycketeckensnitt"/>
    <w:link w:val="Underrubrik"/>
    <w:uiPriority w:val="11"/>
    <w:rsid w:val="001B2ABD"/>
    <w:rPr>
      <w:color w:val="000000" w:themeColor="text1"/>
      <w:spacing w:val="19"/>
      <w:w w:val="86"/>
      <w:sz w:val="32"/>
      <w:szCs w:val="28"/>
      <w:fitText w:val="2160" w:id="1744560130"/>
    </w:rPr>
  </w:style>
  <w:style w:type="character" w:customStyle="1" w:styleId="Rubrik3Char">
    <w:name w:val="Rubrik 3 Char"/>
    <w:basedOn w:val="Standardstycketeckensnitt"/>
    <w:link w:val="Rubrik3"/>
    <w:uiPriority w:val="9"/>
    <w:rsid w:val="00D5459D"/>
    <w:rPr>
      <w:rFonts w:asciiTheme="majorHAnsi" w:eastAsiaTheme="majorEastAsia" w:hAnsiTheme="majorHAnsi" w:cstheme="majorBidi"/>
      <w:b/>
      <w:caps/>
      <w:color w:val="548AB7" w:themeColor="accent1" w:themeShade="BF"/>
      <w:sz w:val="22"/>
    </w:rPr>
  </w:style>
  <w:style w:type="character" w:customStyle="1" w:styleId="Rubrik4Char">
    <w:name w:val="Rubrik 4 Char"/>
    <w:basedOn w:val="Standardstycketeckensnitt"/>
    <w:link w:val="Rubrik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Local\Microsoft\Office\16.0\DTS\sv-SE%7b46369ED3-6DA9-47A5-BC8B-FD76899AE541%7d\%7bD05D8AE4-214A-4CF2-B43E-382B6EA2DFA5%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ABCFFF5B3A4761992BF31A1D205C0C"/>
        <w:category>
          <w:name w:val="Allmänt"/>
          <w:gallery w:val="placeholder"/>
        </w:category>
        <w:types>
          <w:type w:val="bbPlcHdr"/>
        </w:types>
        <w:behaviors>
          <w:behavior w:val="content"/>
        </w:behaviors>
        <w:guid w:val="{0FE76E3A-1195-41D0-9D22-BB983D1ED6EB}"/>
      </w:docPartPr>
      <w:docPartBody>
        <w:p w:rsidR="001560E6" w:rsidRDefault="00FF1CFE">
          <w:pPr>
            <w:pStyle w:val="31ABCFFF5B3A4761992BF31A1D205C0C"/>
          </w:pPr>
          <w:r w:rsidRPr="004D3011">
            <w:rPr>
              <w:lang w:bidi="sv-SE"/>
            </w:rPr>
            <w:t>E-POST:</w:t>
          </w:r>
        </w:p>
      </w:docPartBody>
    </w:docPart>
    <w:docPart>
      <w:docPartPr>
        <w:name w:val="2CF2EF8AF00D4E0E8F682B252DA3DD19"/>
        <w:category>
          <w:name w:val="Allmänt"/>
          <w:gallery w:val="placeholder"/>
        </w:category>
        <w:types>
          <w:type w:val="bbPlcHdr"/>
        </w:types>
        <w:behaviors>
          <w:behavior w:val="content"/>
        </w:behaviors>
        <w:guid w:val="{36847FD4-CE2B-4217-8B45-6AAE0CB83447}"/>
      </w:docPartPr>
      <w:docPartBody>
        <w:p w:rsidR="001560E6" w:rsidRDefault="00FF1CFE">
          <w:pPr>
            <w:pStyle w:val="2CF2EF8AF00D4E0E8F682B252DA3DD19"/>
          </w:pPr>
          <w:r w:rsidRPr="00CB0055">
            <w:rPr>
              <w:lang w:bidi="sv-SE"/>
            </w:rPr>
            <w:t>Intressen</w:t>
          </w:r>
        </w:p>
      </w:docPartBody>
    </w:docPart>
    <w:docPart>
      <w:docPartPr>
        <w:name w:val="FBCE4297B6A14CF88D70757B6B120A26"/>
        <w:category>
          <w:name w:val="Allmänt"/>
          <w:gallery w:val="placeholder"/>
        </w:category>
        <w:types>
          <w:type w:val="bbPlcHdr"/>
        </w:types>
        <w:behaviors>
          <w:behavior w:val="content"/>
        </w:behaviors>
        <w:guid w:val="{A617BAFC-27A5-432B-8485-2EC7D446EF88}"/>
      </w:docPartPr>
      <w:docPartBody>
        <w:p w:rsidR="001560E6" w:rsidRDefault="00FF1CFE">
          <w:pPr>
            <w:pStyle w:val="FBCE4297B6A14CF88D70757B6B120A26"/>
          </w:pPr>
          <w:r w:rsidRPr="00036450">
            <w:rPr>
              <w:lang w:bidi="sv-SE"/>
            </w:rPr>
            <w:t>UTBILDNING</w:t>
          </w:r>
        </w:p>
      </w:docPartBody>
    </w:docPart>
    <w:docPart>
      <w:docPartPr>
        <w:name w:val="56B0A54170844525BA4E9D17A69EF9CF"/>
        <w:category>
          <w:name w:val="Allmänt"/>
          <w:gallery w:val="placeholder"/>
        </w:category>
        <w:types>
          <w:type w:val="bbPlcHdr"/>
        </w:types>
        <w:behaviors>
          <w:behavior w:val="content"/>
        </w:behaviors>
        <w:guid w:val="{F55F9F76-B0C6-462B-8ACB-C61A8DFF0D23}"/>
      </w:docPartPr>
      <w:docPartBody>
        <w:p w:rsidR="001560E6" w:rsidRDefault="00FF1CFE">
          <w:pPr>
            <w:pStyle w:val="56B0A54170844525BA4E9D17A69EF9CF"/>
          </w:pPr>
          <w:r w:rsidRPr="00036450">
            <w:rPr>
              <w:lang w:bidi="sv-SE"/>
            </w:rPr>
            <w:t>ARBETSLIVSERFARENHET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FE"/>
    <w:rsid w:val="001560E6"/>
    <w:rsid w:val="00FF1C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31ABCFFF5B3A4761992BF31A1D205C0C">
    <w:name w:val="31ABCFFF5B3A4761992BF31A1D205C0C"/>
  </w:style>
  <w:style w:type="character" w:styleId="Hyperlnk">
    <w:name w:val="Hyperlink"/>
    <w:basedOn w:val="Standardstycketeckensnitt"/>
    <w:uiPriority w:val="99"/>
    <w:unhideWhenUsed/>
    <w:rsid w:val="00FF1CFE"/>
    <w:rPr>
      <w:color w:val="C45911" w:themeColor="accent2" w:themeShade="BF"/>
      <w:u w:val="single"/>
    </w:rPr>
  </w:style>
  <w:style w:type="paragraph" w:customStyle="1" w:styleId="2CF2EF8AF00D4E0E8F682B252DA3DD19">
    <w:name w:val="2CF2EF8AF00D4E0E8F682B252DA3DD19"/>
  </w:style>
  <w:style w:type="paragraph" w:customStyle="1" w:styleId="FBCE4297B6A14CF88D70757B6B120A26">
    <w:name w:val="FBCE4297B6A14CF88D70757B6B120A26"/>
  </w:style>
  <w:style w:type="paragraph" w:customStyle="1" w:styleId="56B0A54170844525BA4E9D17A69EF9CF">
    <w:name w:val="56B0A54170844525BA4E9D17A69EF9CF"/>
  </w:style>
  <w:style w:type="character" w:customStyle="1" w:styleId="Rubrik2Char">
    <w:name w:val="Rubrik 2 Char"/>
    <w:basedOn w:val="Standardstycketeckensnitt"/>
    <w:link w:val="Rubrik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B981F467D96834EAA1E0AEAA8518DEC" ma:contentTypeVersion="9" ma:contentTypeDescription="Skapa ett nytt dokument." ma:contentTypeScope="" ma:versionID="02b5be06f54decb39ccbe018de782a0d">
  <xsd:schema xmlns:xsd="http://www.w3.org/2001/XMLSchema" xmlns:xs="http://www.w3.org/2001/XMLSchema" xmlns:p="http://schemas.microsoft.com/office/2006/metadata/properties" xmlns:ns3="4b63f8e1-5f65-4dc6-bfab-0c672bf64ded" xmlns:ns4="3e8f0704-5278-4965-800c-f46218468887" targetNamespace="http://schemas.microsoft.com/office/2006/metadata/properties" ma:root="true" ma:fieldsID="c54de4f09d8363b427893c0a518981e4" ns3:_="" ns4:_="">
    <xsd:import namespace="4b63f8e1-5f65-4dc6-bfab-0c672bf64ded"/>
    <xsd:import namespace="3e8f0704-5278-4965-800c-f462184688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3f8e1-5f65-4dc6-bfab-0c672bf64d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8f0704-5278-4965-800c-f46218468887"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b63f8e1-5f65-4dc6-bfab-0c672bf64d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AE9778-292B-4224-B9F1-2C849CB4E14C}">
  <ds:schemaRefs>
    <ds:schemaRef ds:uri="http://schemas.microsoft.com/office/2006/metadata/contentType"/>
    <ds:schemaRef ds:uri="http://schemas.microsoft.com/office/2006/metadata/properties/metaAttributes"/>
    <ds:schemaRef ds:uri="http://www.w3.org/2000/xmlns/"/>
    <ds:schemaRef ds:uri="http://www.w3.org/2001/XMLSchema"/>
    <ds:schemaRef ds:uri="4b63f8e1-5f65-4dc6-bfab-0c672bf64ded"/>
    <ds:schemaRef ds:uri="3e8f0704-5278-4965-800c-f46218468887"/>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www.w3.org/2000/xmlns/"/>
    <ds:schemaRef ds:uri="4b63f8e1-5f65-4dc6-bfab-0c672bf64ded"/>
    <ds:schemaRef ds:uri="http://www.w3.org/2001/XMLSchema-instance"/>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%7bD05D8AE4-214A-4CF2-B43E-382B6EA2DFA5%7dtf00546271_win32.dotx</Template>
  <TotalTime>0</TotalTime>
  <Pages>1</Pages>
  <Words>246</Words>
  <Characters>1304</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2022-02-03T20:21:00Z</dcterms:created>
  <dcterms:modified xsi:type="dcterms:W3CDTF">2022-02-03T20:21:00Z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0x010100EB981F467D96834EAA1E0AEAA8518DEC</vt:lpwstr>
  </property>
</Properties>
</file>